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01CDC03C" w14:textId="77777777" w:rsidTr="005E7115">
        <w:trPr>
          <w:trHeight w:val="4410"/>
        </w:trPr>
        <w:tc>
          <w:tcPr>
            <w:tcW w:w="3600" w:type="dxa"/>
            <w:vAlign w:val="bottom"/>
          </w:tcPr>
          <w:p w14:paraId="1011C5C6" w14:textId="14711F91" w:rsidR="001B2ABD" w:rsidRDefault="007E252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0697E10" wp14:editId="52D4C42F">
                  <wp:extent cx="2190750" cy="25336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4DCE58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795ECA34" w14:textId="0FF4EAAD" w:rsidR="001B2ABD" w:rsidRDefault="007E252C" w:rsidP="001B2ABD">
            <w:pPr>
              <w:pStyle w:val="Tytu"/>
            </w:pPr>
            <w:r w:rsidRPr="007E252C">
              <w:rPr>
                <w:sz w:val="72"/>
                <w:szCs w:val="72"/>
              </w:rPr>
              <w:t>Jakub</w:t>
            </w:r>
            <w:r>
              <w:br/>
            </w:r>
            <w:r w:rsidRPr="007E252C">
              <w:rPr>
                <w:sz w:val="72"/>
                <w:szCs w:val="72"/>
              </w:rPr>
              <w:t>Dzwończyk</w:t>
            </w:r>
          </w:p>
          <w:p w14:paraId="44801C62" w14:textId="25FF8C88" w:rsidR="001B2ABD" w:rsidRPr="00B17725" w:rsidRDefault="001B2ABD" w:rsidP="00B17725">
            <w:pPr>
              <w:rPr>
                <w:sz w:val="24"/>
                <w:szCs w:val="24"/>
              </w:rPr>
            </w:pPr>
          </w:p>
        </w:tc>
      </w:tr>
      <w:tr w:rsidR="001B2ABD" w14:paraId="1FF00B62" w14:textId="77777777" w:rsidTr="005E7115">
        <w:tc>
          <w:tcPr>
            <w:tcW w:w="3600" w:type="dxa"/>
          </w:tcPr>
          <w:sdt>
            <w:sdtPr>
              <w:id w:val="-1711873194"/>
              <w:placeholder>
                <w:docPart w:val="D536FF73497640BE9C004A49C916770C"/>
              </w:placeholder>
              <w:temporary/>
              <w:showingPlcHdr/>
            </w:sdtPr>
            <w:sdtEndPr/>
            <w:sdtContent>
              <w:p w14:paraId="4D546F19" w14:textId="77777777" w:rsidR="001B2ABD" w:rsidRDefault="00036450" w:rsidP="00036450">
                <w:pPr>
                  <w:pStyle w:val="Nagwek3"/>
                </w:pPr>
                <w:r w:rsidRPr="00D5459D">
                  <w:rPr>
                    <w:lang w:bidi="pl-PL"/>
                  </w:rPr>
                  <w:t>Profil</w:t>
                </w:r>
              </w:p>
            </w:sdtContent>
          </w:sdt>
          <w:p w14:paraId="15D08995" w14:textId="1483C7DF" w:rsidR="00036450" w:rsidRDefault="00F64238" w:rsidP="00036450">
            <w:r>
              <w:t xml:space="preserve">Jestem studentem zaocznym </w:t>
            </w:r>
            <w:r w:rsidR="005E198A">
              <w:t xml:space="preserve">Wyższej Szkoły Biznesu </w:t>
            </w:r>
            <w:proofErr w:type="spellStart"/>
            <w:r w:rsidR="005E198A">
              <w:t>National</w:t>
            </w:r>
            <w:proofErr w:type="spellEnd"/>
            <w:r w:rsidR="005E198A">
              <w:t xml:space="preserve"> Louis University</w:t>
            </w:r>
            <w:r>
              <w:t xml:space="preserve"> w </w:t>
            </w:r>
            <w:r w:rsidR="005E198A">
              <w:t xml:space="preserve">Nowym Sączu </w:t>
            </w:r>
            <w:r>
              <w:t xml:space="preserve">na kierunku </w:t>
            </w:r>
            <w:r w:rsidR="005E198A">
              <w:t>informatyk</w:t>
            </w:r>
            <w:r>
              <w:t xml:space="preserve">i. Interesują mnie nowe technologie związane z komputerami. Moją pasją jest programowanie. Jestem samoukiem, od 2 lat programuję w języku </w:t>
            </w:r>
            <w:proofErr w:type="spellStart"/>
            <w:r>
              <w:t>Python</w:t>
            </w:r>
            <w:proofErr w:type="spellEnd"/>
            <w:r>
              <w:t xml:space="preserve"> w wersji 3</w:t>
            </w:r>
            <w:r w:rsidR="005E198A">
              <w:t xml:space="preserve"> oraz w Javie</w:t>
            </w:r>
            <w:r>
              <w:t>.</w:t>
            </w:r>
            <w:r>
              <w:br/>
              <w:t xml:space="preserve">Jestem osobą pracowitą i angażującą się w projekt, komunikatywną oraz chętną do pracy . Szybko i chętnie uczę się nowych rzeczy. </w:t>
            </w:r>
          </w:p>
          <w:sdt>
            <w:sdtPr>
              <w:id w:val="-1954003311"/>
              <w:placeholder>
                <w:docPart w:val="EFCA8347B4EE4EAB9000E720B93F7DC9"/>
              </w:placeholder>
              <w:temporary/>
              <w:showingPlcHdr/>
            </w:sdtPr>
            <w:sdtEndPr/>
            <w:sdtContent>
              <w:p w14:paraId="7C3AD4C5" w14:textId="77777777" w:rsidR="00036450" w:rsidRPr="00CB0055" w:rsidRDefault="00CB0055" w:rsidP="00CB0055">
                <w:pPr>
                  <w:pStyle w:val="Nagwek3"/>
                </w:pPr>
                <w:r w:rsidRPr="00CB0055">
                  <w:rPr>
                    <w:lang w:bidi="pl-PL"/>
                  </w:rPr>
                  <w:t>Kontakt</w:t>
                </w:r>
              </w:p>
            </w:sdtContent>
          </w:sdt>
          <w:p w14:paraId="780179E1" w14:textId="4BFA8878" w:rsidR="004D3011" w:rsidRDefault="00BC68C5" w:rsidP="004D3011">
            <w:r>
              <w:t>Adres zamieszkania:</w:t>
            </w:r>
            <w:r>
              <w:br/>
            </w:r>
            <w:proofErr w:type="spellStart"/>
            <w:r w:rsidR="005E7115">
              <w:t>Kunkowa</w:t>
            </w:r>
            <w:proofErr w:type="spellEnd"/>
            <w:r w:rsidR="005E7115">
              <w:t xml:space="preserve"> 16, 38-315</w:t>
            </w:r>
            <w:r w:rsidR="00A906F2">
              <w:t xml:space="preserve"> Uście Gorlickie</w:t>
            </w:r>
            <w:r w:rsidR="005E7115">
              <w:t>,</w:t>
            </w:r>
            <w:r>
              <w:br/>
            </w:r>
            <w:r>
              <w:br/>
            </w:r>
            <w:sdt>
              <w:sdtPr>
                <w:id w:val="1111563247"/>
                <w:placeholder>
                  <w:docPart w:val="2ED34B00F33043B2A9D3AF3B2C1DA1CD"/>
                </w:placeholder>
                <w:temporary/>
                <w:showingPlcHdr/>
              </w:sdtPr>
              <w:sdtEndPr/>
              <w:sdtContent>
                <w:r w:rsidR="004D3011" w:rsidRPr="004D3011">
                  <w:rPr>
                    <w:lang w:bidi="pl-PL"/>
                  </w:rPr>
                  <w:t>TELEFON:</w:t>
                </w:r>
              </w:sdtContent>
            </w:sdt>
          </w:p>
          <w:p w14:paraId="2C104E77" w14:textId="5FC597AE" w:rsidR="007E252C" w:rsidRDefault="007E252C" w:rsidP="004D3011">
            <w:r>
              <w:t>517487386</w:t>
            </w:r>
            <w:r w:rsidR="00BC68C5">
              <w:br/>
            </w:r>
          </w:p>
          <w:p w14:paraId="0B0E9AB9" w14:textId="0A69B308" w:rsidR="007E252C" w:rsidRDefault="007E252C" w:rsidP="004D3011">
            <w:r>
              <w:t>TELEFON STACJONARNY:</w:t>
            </w:r>
          </w:p>
          <w:p w14:paraId="1405FA0C" w14:textId="34C569DF" w:rsidR="007E252C" w:rsidRDefault="007E252C" w:rsidP="004D3011">
            <w:r>
              <w:t>183516368</w:t>
            </w:r>
          </w:p>
          <w:p w14:paraId="445F6CAF" w14:textId="77777777" w:rsidR="004D3011" w:rsidRDefault="004D3011" w:rsidP="004D3011"/>
          <w:sdt>
            <w:sdtPr>
              <w:id w:val="-240260293"/>
              <w:placeholder>
                <w:docPart w:val="7E669E00B4304C25B1E3C668B246E32A"/>
              </w:placeholder>
              <w:temporary/>
              <w:showingPlcHdr/>
            </w:sdtPr>
            <w:sdtEndPr/>
            <w:sdtContent>
              <w:p w14:paraId="1BD94E84" w14:textId="77777777" w:rsidR="004D3011" w:rsidRDefault="004D3011" w:rsidP="004D3011">
                <w:r w:rsidRPr="004D3011">
                  <w:rPr>
                    <w:lang w:bidi="pl-PL"/>
                  </w:rPr>
                  <w:t>ADRES E-MAIL:</w:t>
                </w:r>
              </w:p>
            </w:sdtContent>
          </w:sdt>
          <w:p w14:paraId="7AA5E8BA" w14:textId="7CD43EF1" w:rsidR="00036450" w:rsidRPr="00E4381A" w:rsidRDefault="007E252C" w:rsidP="004D3011">
            <w:pPr>
              <w:rPr>
                <w:rStyle w:val="Hipercze"/>
              </w:rPr>
            </w:pPr>
            <w:r>
              <w:t>Dzwonczykjakub1703@gmail.com</w:t>
            </w:r>
          </w:p>
          <w:sdt>
            <w:sdtPr>
              <w:id w:val="-1444214663"/>
              <w:placeholder>
                <w:docPart w:val="C40E8C5BEA434C5285F527D892B06737"/>
              </w:placeholder>
              <w:temporary/>
              <w:showingPlcHdr/>
            </w:sdtPr>
            <w:sdtEndPr/>
            <w:sdtContent>
              <w:p w14:paraId="49DE326A" w14:textId="77777777" w:rsidR="004D3011" w:rsidRPr="00CB0055" w:rsidRDefault="00CB0055" w:rsidP="00CB0055">
                <w:pPr>
                  <w:pStyle w:val="Nagwek3"/>
                </w:pPr>
                <w:r w:rsidRPr="00CB0055">
                  <w:rPr>
                    <w:lang w:bidi="pl-PL"/>
                  </w:rPr>
                  <w:t>Hobby</w:t>
                </w:r>
              </w:p>
            </w:sdtContent>
          </w:sdt>
          <w:p w14:paraId="6C40D64F" w14:textId="6F979C96" w:rsidR="004D3011" w:rsidRDefault="007E252C" w:rsidP="004D3011">
            <w:r>
              <w:t>Informatyka i programowanie</w:t>
            </w:r>
          </w:p>
          <w:p w14:paraId="0E6A91AF" w14:textId="14EDB0AF" w:rsidR="004D3011" w:rsidRDefault="007E252C" w:rsidP="004D3011">
            <w:r>
              <w:t>Książki w języku angielskim</w:t>
            </w:r>
            <w:r w:rsidR="005E198A">
              <w:br/>
              <w:t>Elektronika</w:t>
            </w:r>
          </w:p>
          <w:p w14:paraId="29639927" w14:textId="3B533488" w:rsidR="004D3011" w:rsidRDefault="007E252C" w:rsidP="004D3011">
            <w:r>
              <w:t>Koszykówka</w:t>
            </w:r>
            <w:r w:rsidR="00F64238">
              <w:br/>
            </w:r>
            <w:proofErr w:type="spellStart"/>
            <w:r w:rsidR="00F64238">
              <w:t>Bushcraft</w:t>
            </w:r>
            <w:proofErr w:type="spellEnd"/>
          </w:p>
          <w:p w14:paraId="7E9FA34E" w14:textId="77777777" w:rsidR="004D3011" w:rsidRDefault="007E252C" w:rsidP="004D3011">
            <w:r>
              <w:t xml:space="preserve">Spacery </w:t>
            </w:r>
          </w:p>
          <w:p w14:paraId="7FE4B684" w14:textId="77777777" w:rsidR="00F64238" w:rsidRDefault="00F64238" w:rsidP="004D3011"/>
          <w:p w14:paraId="2BF6C201" w14:textId="30666137" w:rsidR="00F64238" w:rsidRDefault="005E198A" w:rsidP="00F64238">
            <w:pPr>
              <w:pStyle w:val="Nagwek3"/>
            </w:pPr>
            <w:r>
              <w:t>C</w:t>
            </w:r>
            <w:r w:rsidR="00F64238">
              <w:t>ertyfikaty i statusy</w:t>
            </w:r>
          </w:p>
          <w:p w14:paraId="6FDB781D" w14:textId="45952296" w:rsidR="00F64238" w:rsidRPr="00F64238" w:rsidRDefault="00F64238" w:rsidP="00F64238">
            <w:pPr>
              <w:pStyle w:val="Akapitzlist"/>
              <w:numPr>
                <w:ilvl w:val="0"/>
                <w:numId w:val="3"/>
              </w:numPr>
            </w:pPr>
            <w:r>
              <w:t>Status studenta</w:t>
            </w:r>
          </w:p>
          <w:p w14:paraId="6CF737F2" w14:textId="4D48E0CB" w:rsidR="00F64238" w:rsidRPr="004D3011" w:rsidRDefault="00F64238" w:rsidP="004D3011"/>
        </w:tc>
        <w:tc>
          <w:tcPr>
            <w:tcW w:w="720" w:type="dxa"/>
          </w:tcPr>
          <w:p w14:paraId="632A236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F27B0268AF3743E38800B4C7CD5172A5"/>
              </w:placeholder>
              <w:temporary/>
              <w:showingPlcHdr/>
            </w:sdtPr>
            <w:sdtEndPr/>
            <w:sdtContent>
              <w:p w14:paraId="629CA37E" w14:textId="77777777" w:rsidR="001B2ABD" w:rsidRDefault="00E25A26" w:rsidP="00036450">
                <w:pPr>
                  <w:pStyle w:val="Nagwek2"/>
                </w:pPr>
                <w:r w:rsidRPr="00036450">
                  <w:rPr>
                    <w:lang w:bidi="pl-PL"/>
                  </w:rPr>
                  <w:t>WYKSZTAŁCENIE</w:t>
                </w:r>
              </w:p>
            </w:sdtContent>
          </w:sdt>
          <w:p w14:paraId="593C862C" w14:textId="1A90D047" w:rsidR="007F70D6" w:rsidRPr="007F70D6" w:rsidRDefault="007F70D6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pl"/>
              </w:rPr>
            </w:pPr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t xml:space="preserve">Wyższa Szkoła Biznesu </w:t>
            </w:r>
            <w:proofErr w:type="spellStart"/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t>National</w:t>
            </w:r>
            <w:proofErr w:type="spellEnd"/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t xml:space="preserve"> Louis University </w:t>
            </w:r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 w:rsidRPr="007F70D6">
              <w:rPr>
                <w:rFonts w:ascii="Arial" w:hAnsi="Arial" w:cs="Arial"/>
                <w:color w:val="020A1B"/>
                <w:lang w:val="pl"/>
              </w:rPr>
              <w:t xml:space="preserve">2021 – </w:t>
            </w:r>
            <w:r w:rsidR="005E198A">
              <w:rPr>
                <w:rFonts w:ascii="Arial" w:hAnsi="Arial" w:cs="Arial"/>
                <w:color w:val="020A1B"/>
                <w:lang w:val="pl"/>
              </w:rPr>
              <w:t xml:space="preserve">W trakcie nauki </w:t>
            </w:r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>
              <w:rPr>
                <w:rFonts w:ascii="Arial" w:hAnsi="Arial" w:cs="Arial"/>
                <w:color w:val="020A1B"/>
                <w:lang w:val="pl"/>
              </w:rPr>
              <w:t>Kierunek : Informatyka</w:t>
            </w:r>
            <w:r w:rsidR="005E198A">
              <w:rPr>
                <w:rFonts w:ascii="Arial" w:hAnsi="Arial" w:cs="Arial"/>
                <w:color w:val="020A1B"/>
                <w:lang w:val="pl"/>
              </w:rPr>
              <w:t xml:space="preserve"> niestacjonarna</w:t>
            </w:r>
          </w:p>
          <w:p w14:paraId="10BFED6F" w14:textId="77777777" w:rsidR="007F70D6" w:rsidRDefault="007F70D6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20A1B"/>
                <w:lang w:val="pl"/>
              </w:rPr>
            </w:pPr>
          </w:p>
          <w:p w14:paraId="635EBAB1" w14:textId="01F435C8" w:rsid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en-US"/>
              </w:rPr>
            </w:pPr>
            <w:r w:rsidRPr="007E252C">
              <w:rPr>
                <w:rFonts w:ascii="Arial" w:hAnsi="Arial" w:cs="Arial"/>
                <w:b/>
                <w:bCs/>
                <w:color w:val="020A1B"/>
                <w:lang w:val="pl"/>
              </w:rPr>
              <w:t>Akademia G</w:t>
            </w:r>
            <w:proofErr w:type="spellStart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>órniczo-Hutnicza</w:t>
            </w:r>
            <w:proofErr w:type="spellEnd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 xml:space="preserve"> </w:t>
            </w:r>
            <w:proofErr w:type="spellStart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>im</w:t>
            </w:r>
            <w:proofErr w:type="spellEnd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 xml:space="preserve">. </w:t>
            </w:r>
            <w:proofErr w:type="spellStart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>Stanisława</w:t>
            </w:r>
            <w:proofErr w:type="spellEnd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 xml:space="preserve"> </w:t>
            </w:r>
            <w:proofErr w:type="spellStart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>Staszica</w:t>
            </w:r>
            <w:proofErr w:type="spellEnd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 xml:space="preserve"> w </w:t>
            </w:r>
            <w:proofErr w:type="spellStart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>Krakowie</w:t>
            </w:r>
            <w:proofErr w:type="spellEnd"/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t xml:space="preserve"> </w:t>
            </w:r>
            <w:r w:rsidRPr="007E252C">
              <w:rPr>
                <w:rFonts w:ascii="Arial" w:hAnsi="Arial" w:cs="Arial"/>
                <w:b/>
                <w:bCs/>
                <w:color w:val="020A1B"/>
                <w:lang w:val="en-US"/>
              </w:rPr>
              <w:br/>
            </w:r>
            <w:r>
              <w:rPr>
                <w:rFonts w:ascii="Arial" w:hAnsi="Arial" w:cs="Arial"/>
                <w:color w:val="020A1B"/>
                <w:lang w:val="en-US"/>
              </w:rPr>
              <w:t xml:space="preserve">2020 – </w:t>
            </w:r>
            <w:r w:rsidR="007F70D6">
              <w:rPr>
                <w:rFonts w:ascii="Arial" w:hAnsi="Arial" w:cs="Arial"/>
                <w:color w:val="020A1B"/>
                <w:lang w:val="en-US"/>
              </w:rPr>
              <w:t>2021</w:t>
            </w:r>
            <w:r>
              <w:rPr>
                <w:rFonts w:ascii="Arial" w:hAnsi="Arial" w:cs="Arial"/>
                <w:color w:val="020A1B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20A1B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020A1B"/>
                <w:lang w:val="en-US"/>
              </w:rPr>
              <w:t>Kierunek</w:t>
            </w:r>
            <w:proofErr w:type="spellEnd"/>
            <w:r>
              <w:rPr>
                <w:rFonts w:ascii="Arial" w:hAnsi="Arial" w:cs="Arial"/>
                <w:color w:val="020A1B"/>
                <w:lang w:val="en-US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20A1B"/>
                <w:lang w:val="en-US"/>
              </w:rPr>
              <w:t>Elektrotechnika</w:t>
            </w:r>
            <w:proofErr w:type="spellEnd"/>
            <w:r>
              <w:rPr>
                <w:rFonts w:ascii="Arial" w:hAnsi="Arial" w:cs="Arial"/>
                <w:color w:val="020A1B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20A1B"/>
                <w:lang w:val="en-US"/>
              </w:rPr>
              <w:t>niestacjonarn</w:t>
            </w:r>
            <w:r w:rsidR="00BC68C5">
              <w:rPr>
                <w:rFonts w:ascii="Arial" w:hAnsi="Arial" w:cs="Arial"/>
                <w:color w:val="020A1B"/>
                <w:lang w:val="en-US"/>
              </w:rPr>
              <w:t>ie</w:t>
            </w:r>
            <w:proofErr w:type="spellEnd"/>
          </w:p>
          <w:p w14:paraId="42338CD8" w14:textId="77777777" w:rsid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</w:p>
          <w:p w14:paraId="442D149B" w14:textId="252908FE" w:rsid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pl"/>
              </w:rPr>
            </w:pPr>
            <w:r w:rsidRPr="007E252C">
              <w:rPr>
                <w:rFonts w:ascii="Arial" w:hAnsi="Arial" w:cs="Arial"/>
                <w:b/>
                <w:bCs/>
                <w:color w:val="020A1B"/>
                <w:lang w:val="pl"/>
              </w:rPr>
              <w:t>CXIX Liceum Ogólnokształcące im. Jacka Kuronia w Warszawie</w:t>
            </w:r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>
              <w:rPr>
                <w:rFonts w:ascii="Arial" w:hAnsi="Arial" w:cs="Arial"/>
                <w:color w:val="020A1B"/>
                <w:lang w:val="pl"/>
              </w:rPr>
              <w:t xml:space="preserve">2017-2020 </w:t>
            </w:r>
            <w:r>
              <w:rPr>
                <w:rFonts w:ascii="Arial" w:hAnsi="Arial" w:cs="Arial"/>
                <w:color w:val="020A1B"/>
                <w:lang w:val="pl"/>
              </w:rPr>
              <w:br/>
              <w:t>Kierunek: Dziennikarstwo</w:t>
            </w:r>
          </w:p>
          <w:p w14:paraId="324AC560" w14:textId="77777777" w:rsidR="007E252C" w:rsidRP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pl"/>
              </w:rPr>
            </w:pPr>
          </w:p>
          <w:p w14:paraId="107C6543" w14:textId="1EBC939E" w:rsid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pl"/>
              </w:rPr>
            </w:pPr>
            <w:r w:rsidRPr="007E252C">
              <w:rPr>
                <w:rFonts w:ascii="Arial" w:hAnsi="Arial" w:cs="Arial"/>
                <w:b/>
                <w:bCs/>
                <w:color w:val="020A1B"/>
                <w:lang w:val="pl"/>
              </w:rPr>
              <w:t>Gimnazjum nr 39 im. Agaty Mróz-Olszewskiej</w:t>
            </w:r>
            <w:r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>
              <w:rPr>
                <w:rFonts w:ascii="Arial" w:hAnsi="Arial" w:cs="Arial"/>
                <w:color w:val="020A1B"/>
                <w:lang w:val="pl"/>
              </w:rPr>
              <w:t xml:space="preserve">2015-2017 </w:t>
            </w:r>
            <w:r>
              <w:rPr>
                <w:rFonts w:ascii="Arial" w:hAnsi="Arial" w:cs="Arial"/>
                <w:color w:val="020A1B"/>
                <w:lang w:val="pl"/>
              </w:rPr>
              <w:br/>
              <w:t>Kierunek : Dziennikarstwo</w:t>
            </w:r>
          </w:p>
          <w:p w14:paraId="4377D0CA" w14:textId="77777777" w:rsidR="007E252C" w:rsidRP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pl"/>
              </w:rPr>
            </w:pPr>
          </w:p>
          <w:p w14:paraId="0F4584D9" w14:textId="18E07BF5" w:rsidR="007E252C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pl"/>
              </w:rPr>
            </w:pPr>
            <w:r w:rsidRPr="007E252C">
              <w:rPr>
                <w:rFonts w:ascii="Arial" w:hAnsi="Arial" w:cs="Arial"/>
                <w:b/>
                <w:bCs/>
                <w:color w:val="020A1B"/>
                <w:lang w:val="pl"/>
              </w:rPr>
              <w:t>Szkoła Języków Obcych „Berlioz”</w:t>
            </w:r>
            <w:r w:rsidR="00BC68C5"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 w:rsidR="00BC68C5">
              <w:rPr>
                <w:rFonts w:ascii="Arial" w:hAnsi="Arial" w:cs="Arial"/>
                <w:color w:val="020A1B"/>
                <w:lang w:val="pl"/>
              </w:rPr>
              <w:t xml:space="preserve">2013-2014 </w:t>
            </w:r>
          </w:p>
          <w:p w14:paraId="77002BC2" w14:textId="77777777" w:rsidR="00BC68C5" w:rsidRPr="007E252C" w:rsidRDefault="00BC68C5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pl"/>
              </w:rPr>
            </w:pPr>
          </w:p>
          <w:p w14:paraId="79063393" w14:textId="5ED19999" w:rsidR="007E252C" w:rsidRPr="00BC68C5" w:rsidRDefault="007E252C" w:rsidP="007E252C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b/>
                <w:bCs/>
                <w:color w:val="020A1B"/>
                <w:lang w:val="pl"/>
              </w:rPr>
              <w:t>Szkoła Podstawowa nr 34 im. Stanisława Dubois w Warszawie</w:t>
            </w:r>
            <w:r w:rsidR="00BC68C5">
              <w:rPr>
                <w:rFonts w:ascii="Arial" w:hAnsi="Arial" w:cs="Arial"/>
                <w:b/>
                <w:bCs/>
                <w:color w:val="020A1B"/>
                <w:lang w:val="pl"/>
              </w:rPr>
              <w:br/>
            </w:r>
            <w:r w:rsidR="00BC68C5">
              <w:rPr>
                <w:rFonts w:ascii="Arial" w:hAnsi="Arial" w:cs="Arial"/>
                <w:color w:val="020A1B"/>
                <w:lang w:val="pl"/>
              </w:rPr>
              <w:t xml:space="preserve">2009-2014 </w:t>
            </w:r>
          </w:p>
          <w:sdt>
            <w:sdtPr>
              <w:id w:val="1001553383"/>
              <w:placeholder>
                <w:docPart w:val="BA9219A1DC30491292CEE9CF5037C03F"/>
              </w:placeholder>
              <w:temporary/>
              <w:showingPlcHdr/>
            </w:sdtPr>
            <w:sdtEndPr/>
            <w:sdtContent>
              <w:p w14:paraId="2EB25439" w14:textId="77777777" w:rsidR="00036450" w:rsidRDefault="00036450" w:rsidP="00036450">
                <w:pPr>
                  <w:pStyle w:val="Nagwek2"/>
                </w:pPr>
                <w:r w:rsidRPr="00036450">
                  <w:rPr>
                    <w:lang w:bidi="pl-PL"/>
                  </w:rPr>
                  <w:t>DOŚWIADCZENIE ZAWODOWE</w:t>
                </w:r>
              </w:p>
            </w:sdtContent>
          </w:sdt>
          <w:p w14:paraId="65524419" w14:textId="2E0540B9" w:rsidR="00A906F2" w:rsidRPr="00A906F2" w:rsidRDefault="00A906F2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szCs w:val="18"/>
                <w:lang w:val="pl"/>
              </w:rPr>
              <w:t>Barista w Kawiarni „</w:t>
            </w:r>
            <w:proofErr w:type="spellStart"/>
            <w:r>
              <w:rPr>
                <w:rFonts w:ascii="Arial" w:hAnsi="Arial" w:cs="Arial"/>
                <w:szCs w:val="18"/>
                <w:lang w:val="pl"/>
              </w:rPr>
              <w:t>Umami</w:t>
            </w:r>
            <w:proofErr w:type="spellEnd"/>
            <w:r>
              <w:rPr>
                <w:rFonts w:ascii="Arial" w:hAnsi="Arial" w:cs="Arial"/>
                <w:szCs w:val="18"/>
                <w:lang w:val="pl"/>
              </w:rPr>
              <w:t>” (19.06-30.10.2021 r.)</w:t>
            </w:r>
          </w:p>
          <w:p w14:paraId="65D6B47B" w14:textId="429F882A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>Pracownik budowlany (05.09-22.12.2020 r.)</w:t>
            </w:r>
            <w:r w:rsidRPr="00BC68C5">
              <w:rPr>
                <w:rFonts w:ascii="Arial" w:hAnsi="Arial" w:cs="Arial"/>
                <w:color w:val="020A1B"/>
                <w:lang w:val="pl"/>
              </w:rPr>
              <w:br/>
              <w:t>Pracownik usług logistycznych EMKA (12.04.-30.3.06.2020 r.)</w:t>
            </w:r>
          </w:p>
          <w:p w14:paraId="78D6B210" w14:textId="77777777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color w:val="020A1B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>Kasjer Carrefour (1.08-30.08.2019 r.)</w:t>
            </w:r>
          </w:p>
          <w:p w14:paraId="3BE5A286" w14:textId="77777777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 xml:space="preserve">Administrator strony internetowej restauracji La </w:t>
            </w:r>
            <w:proofErr w:type="spellStart"/>
            <w:r w:rsidRPr="00BC68C5">
              <w:rPr>
                <w:rFonts w:ascii="Arial" w:hAnsi="Arial" w:cs="Arial"/>
                <w:color w:val="020A1B"/>
                <w:lang w:val="pl"/>
              </w:rPr>
              <w:t>Vele</w:t>
            </w:r>
            <w:proofErr w:type="spellEnd"/>
            <w:r w:rsidRPr="00BC68C5">
              <w:rPr>
                <w:rFonts w:ascii="Arial" w:hAnsi="Arial" w:cs="Arial"/>
                <w:color w:val="020A1B"/>
                <w:lang w:val="pl"/>
              </w:rPr>
              <w:t xml:space="preserve"> </w:t>
            </w:r>
          </w:p>
          <w:p w14:paraId="5F7A18C8" w14:textId="243FBA95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>(15.06-1.07.2019 r.)</w:t>
            </w:r>
            <w:r w:rsidRPr="00BC68C5">
              <w:rPr>
                <w:rFonts w:ascii="Arial" w:hAnsi="Arial" w:cs="Arial"/>
                <w:color w:val="020A1B"/>
                <w:lang w:val="pl"/>
              </w:rPr>
              <w:br/>
              <w:t xml:space="preserve">Kelner w restauracji Le </w:t>
            </w:r>
            <w:proofErr w:type="spellStart"/>
            <w:r w:rsidRPr="00BC68C5">
              <w:rPr>
                <w:rFonts w:ascii="Arial" w:hAnsi="Arial" w:cs="Arial"/>
                <w:color w:val="020A1B"/>
                <w:lang w:val="pl"/>
              </w:rPr>
              <w:t>Vele</w:t>
            </w:r>
            <w:proofErr w:type="spellEnd"/>
            <w:r w:rsidRPr="00BC68C5">
              <w:rPr>
                <w:rFonts w:ascii="Arial" w:hAnsi="Arial" w:cs="Arial"/>
                <w:color w:val="020A1B"/>
                <w:lang w:val="pl"/>
              </w:rPr>
              <w:t xml:space="preserve"> (15.06-1.07.2019 r.)</w:t>
            </w:r>
          </w:p>
          <w:p w14:paraId="6A158BFE" w14:textId="77777777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 xml:space="preserve">Tłumaczenie angielskich artykułów o tematyce medycznej (31.08.2017 r - 12.12.2017 r.)  </w:t>
            </w:r>
          </w:p>
          <w:p w14:paraId="57A87939" w14:textId="77777777" w:rsidR="00BC68C5" w:rsidRPr="00BC68C5" w:rsidRDefault="00BC68C5" w:rsidP="00BC68C5">
            <w:pPr>
              <w:pStyle w:val="Akapitzlist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  <w:r w:rsidRPr="00BC68C5">
              <w:rPr>
                <w:rFonts w:ascii="Arial" w:hAnsi="Arial" w:cs="Arial"/>
                <w:color w:val="020A1B"/>
                <w:lang w:val="pl"/>
              </w:rPr>
              <w:t>Roznoszenie ulotek na terenie Warszawy (6.01 – 25.09.2017 r.)</w:t>
            </w:r>
          </w:p>
          <w:p w14:paraId="32023056" w14:textId="61532706" w:rsidR="00BC68C5" w:rsidRPr="00BC68C5" w:rsidRDefault="00BC68C5" w:rsidP="00BC68C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pl"/>
              </w:rPr>
            </w:pPr>
          </w:p>
          <w:sdt>
            <w:sdtPr>
              <w:id w:val="1669594239"/>
              <w:placeholder>
                <w:docPart w:val="62F6AD24649C49B28B93BB52E401AE1F"/>
              </w:placeholder>
              <w:temporary/>
              <w:showingPlcHdr/>
            </w:sdtPr>
            <w:sdtEndPr/>
            <w:sdtContent>
              <w:p w14:paraId="6D7F0602" w14:textId="77777777" w:rsidR="00036450" w:rsidRDefault="00180329" w:rsidP="00036450">
                <w:pPr>
                  <w:pStyle w:val="Nagwek2"/>
                </w:pPr>
                <w:r w:rsidRPr="00036450">
                  <w:rPr>
                    <w:rStyle w:val="Nagwek2Znak"/>
                    <w:b/>
                    <w:lang w:bidi="pl-PL"/>
                  </w:rPr>
                  <w:t>UMIEJĘTNOŚCI</w:t>
                </w:r>
              </w:p>
            </w:sdtContent>
          </w:sdt>
          <w:p w14:paraId="2F36B425" w14:textId="055CAB1D" w:rsidR="00BC68C5" w:rsidRDefault="00BC68C5" w:rsidP="00BC68C5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ind w:left="720" w:hanging="36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color w:val="020A1B"/>
                <w:lang w:val="pl"/>
              </w:rPr>
              <w:t xml:space="preserve">znajomość obsługi programów komputerowych </w:t>
            </w:r>
            <w:r w:rsidR="00F64238">
              <w:rPr>
                <w:rFonts w:ascii="Arial" w:hAnsi="Arial" w:cs="Arial"/>
                <w:color w:val="020A1B"/>
                <w:lang w:val="pl"/>
              </w:rPr>
              <w:br/>
            </w:r>
            <w:r>
              <w:rPr>
                <w:rFonts w:ascii="Arial" w:hAnsi="Arial" w:cs="Arial"/>
                <w:color w:val="020A1B"/>
                <w:lang w:val="pl"/>
              </w:rPr>
              <w:t xml:space="preserve">(open </w:t>
            </w:r>
            <w:proofErr w:type="spellStart"/>
            <w:r>
              <w:rPr>
                <w:rFonts w:ascii="Arial" w:hAnsi="Arial" w:cs="Arial"/>
                <w:color w:val="020A1B"/>
                <w:lang w:val="pl"/>
              </w:rPr>
              <w:t>office</w:t>
            </w:r>
            <w:proofErr w:type="spellEnd"/>
            <w:r>
              <w:rPr>
                <w:rFonts w:ascii="Arial" w:hAnsi="Arial" w:cs="Arial"/>
                <w:color w:val="020A1B"/>
                <w:lang w:val="pl"/>
              </w:rPr>
              <w:t xml:space="preserve"> i </w:t>
            </w:r>
            <w:proofErr w:type="spellStart"/>
            <w:r>
              <w:rPr>
                <w:rFonts w:ascii="Arial" w:hAnsi="Arial" w:cs="Arial"/>
                <w:color w:val="020A1B"/>
                <w:lang w:val="pl"/>
              </w:rPr>
              <w:t>microsoft</w:t>
            </w:r>
            <w:proofErr w:type="spellEnd"/>
            <w:r>
              <w:rPr>
                <w:rFonts w:ascii="Arial" w:hAnsi="Arial" w:cs="Arial"/>
                <w:color w:val="020A1B"/>
                <w:lang w:val="pl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20A1B"/>
                <w:lang w:val="pl"/>
              </w:rPr>
              <w:t>office</w:t>
            </w:r>
            <w:proofErr w:type="spellEnd"/>
            <w:r>
              <w:rPr>
                <w:rFonts w:ascii="Arial" w:hAnsi="Arial" w:cs="Arial"/>
                <w:color w:val="020A1B"/>
                <w:lang w:val="pl"/>
              </w:rPr>
              <w:t xml:space="preserve">) </w:t>
            </w:r>
          </w:p>
          <w:p w14:paraId="60A9C4C8" w14:textId="4092E9D1" w:rsidR="00BC68C5" w:rsidRPr="00BC68C5" w:rsidRDefault="00BC68C5" w:rsidP="00BC68C5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ind w:left="720" w:hanging="36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color w:val="020A1B"/>
                <w:lang w:val="pl"/>
              </w:rPr>
              <w:t xml:space="preserve">umiejętności programistyczne (znajomość języka </w:t>
            </w:r>
            <w:proofErr w:type="spellStart"/>
            <w:r>
              <w:rPr>
                <w:rFonts w:ascii="Arial" w:hAnsi="Arial" w:cs="Arial"/>
                <w:color w:val="020A1B"/>
                <w:lang w:val="pl"/>
              </w:rPr>
              <w:t>Python</w:t>
            </w:r>
            <w:proofErr w:type="spellEnd"/>
            <w:r w:rsidR="00A906F2">
              <w:rPr>
                <w:rFonts w:ascii="Arial" w:hAnsi="Arial" w:cs="Arial"/>
                <w:color w:val="020A1B"/>
                <w:lang w:val="pl"/>
              </w:rPr>
              <w:t>, znajomość HTML i CSS</w:t>
            </w:r>
            <w:r>
              <w:rPr>
                <w:rFonts w:ascii="Arial" w:hAnsi="Arial" w:cs="Arial"/>
                <w:color w:val="020A1B"/>
                <w:lang w:val="pl"/>
              </w:rPr>
              <w:t>)</w:t>
            </w:r>
          </w:p>
          <w:p w14:paraId="42F9F82D" w14:textId="461B6229" w:rsidR="00BC68C5" w:rsidRDefault="00BC68C5" w:rsidP="00BC68C5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ind w:left="720" w:hanging="36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color w:val="020A1B"/>
                <w:lang w:val="pl"/>
              </w:rPr>
              <w:t>znajomość języka angielskiego na poziomie B1/B2</w:t>
            </w:r>
          </w:p>
          <w:p w14:paraId="6BEF2896" w14:textId="77777777" w:rsidR="00BC68C5" w:rsidRDefault="00BC68C5" w:rsidP="00BC68C5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ind w:left="720" w:hanging="36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highlight w:val="white"/>
                <w:lang w:val="pl"/>
              </w:rPr>
              <w:t>redagowanie tekstów do gazet</w:t>
            </w:r>
          </w:p>
          <w:p w14:paraId="5F339DEA" w14:textId="64B307DC" w:rsidR="00BC68C5" w:rsidRPr="00BC68C5" w:rsidRDefault="00BC68C5" w:rsidP="00BC68C5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ind w:left="720" w:hanging="360"/>
              <w:rPr>
                <w:rFonts w:ascii="Times New Roman" w:hAnsi="Times New Roman"/>
                <w:sz w:val="24"/>
                <w:szCs w:val="24"/>
                <w:lang w:val="pl"/>
              </w:rPr>
            </w:pPr>
            <w:r>
              <w:rPr>
                <w:rFonts w:ascii="Arial" w:hAnsi="Arial" w:cs="Arial"/>
                <w:highlight w:val="white"/>
                <w:lang w:val="pl"/>
              </w:rPr>
              <w:t>tłumaczenie tekstów po angielsku</w:t>
            </w:r>
            <w:r>
              <w:rPr>
                <w:rFonts w:ascii="Arial" w:hAnsi="Arial" w:cs="Arial"/>
                <w:lang w:val="pl"/>
              </w:rPr>
              <w:t xml:space="preserve"> </w:t>
            </w:r>
          </w:p>
          <w:p w14:paraId="3D166A12" w14:textId="6C6ED318" w:rsidR="00036450" w:rsidRPr="004D3011" w:rsidRDefault="00036450" w:rsidP="004D3011">
            <w:pPr>
              <w:rPr>
                <w:color w:val="FFFFFF" w:themeColor="background1"/>
              </w:rPr>
            </w:pPr>
            <w:bookmarkStart w:id="0" w:name="_GoBack"/>
            <w:bookmarkEnd w:id="0"/>
          </w:p>
        </w:tc>
      </w:tr>
    </w:tbl>
    <w:p w14:paraId="56F17615" w14:textId="4165B4C0" w:rsidR="0043117B" w:rsidRPr="005E5BE1" w:rsidRDefault="007E252C" w:rsidP="000C45FF">
      <w:pPr>
        <w:tabs>
          <w:tab w:val="left" w:pos="990"/>
        </w:tabs>
        <w:rPr>
          <w:color w:val="000000" w:themeColor="text1"/>
          <w:sz w:val="16"/>
          <w:szCs w:val="16"/>
        </w:rPr>
      </w:pPr>
      <w:r w:rsidRPr="005E5BE1">
        <w:rPr>
          <w:color w:val="000000" w:themeColor="text1"/>
          <w:sz w:val="16"/>
          <w:szCs w:val="16"/>
        </w:rPr>
        <w:t xml:space="preserve"> </w:t>
      </w:r>
      <w:r w:rsidR="005E5BE1" w:rsidRPr="005E5BE1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Wyrażam zgodę na przetwarzanie moich danych osobowych w celu rekrutacji zgodnie z art. 6 ust. 1 lit. a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</w:t>
      </w:r>
    </w:p>
    <w:sectPr w:rsidR="0043117B" w:rsidRPr="005E5BE1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E5F9F" w14:textId="77777777" w:rsidR="001C3DE1" w:rsidRDefault="001C3DE1" w:rsidP="000C45FF">
      <w:r>
        <w:separator/>
      </w:r>
    </w:p>
  </w:endnote>
  <w:endnote w:type="continuationSeparator" w:id="0">
    <w:p w14:paraId="39410E0F" w14:textId="77777777" w:rsidR="001C3DE1" w:rsidRDefault="001C3DE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9E28A" w14:textId="77777777" w:rsidR="001C3DE1" w:rsidRDefault="001C3DE1" w:rsidP="000C45FF">
      <w:r>
        <w:separator/>
      </w:r>
    </w:p>
  </w:footnote>
  <w:footnote w:type="continuationSeparator" w:id="0">
    <w:p w14:paraId="5799E692" w14:textId="77777777" w:rsidR="001C3DE1" w:rsidRDefault="001C3DE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3803A" w14:textId="77777777" w:rsidR="000C45FF" w:rsidRDefault="000C45FF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5F95AFB8" wp14:editId="0C83132B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3D2546A"/>
    <w:lvl w:ilvl="0">
      <w:numFmt w:val="bullet"/>
      <w:lvlText w:val="*"/>
      <w:lvlJc w:val="left"/>
    </w:lvl>
  </w:abstractNum>
  <w:abstractNum w:abstractNumId="1">
    <w:nsid w:val="118E309C"/>
    <w:multiLevelType w:val="hybridMultilevel"/>
    <w:tmpl w:val="1242D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D224E"/>
    <w:multiLevelType w:val="hybridMultilevel"/>
    <w:tmpl w:val="7CFC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2C"/>
    <w:rsid w:val="00036450"/>
    <w:rsid w:val="00074856"/>
    <w:rsid w:val="00094499"/>
    <w:rsid w:val="000C45FF"/>
    <w:rsid w:val="000E3FD1"/>
    <w:rsid w:val="000F63BC"/>
    <w:rsid w:val="00112054"/>
    <w:rsid w:val="001525E1"/>
    <w:rsid w:val="00180329"/>
    <w:rsid w:val="0019001F"/>
    <w:rsid w:val="001A74A5"/>
    <w:rsid w:val="001B2ABD"/>
    <w:rsid w:val="001C3DE1"/>
    <w:rsid w:val="001E0391"/>
    <w:rsid w:val="001E1759"/>
    <w:rsid w:val="001F1ECC"/>
    <w:rsid w:val="002400EB"/>
    <w:rsid w:val="00256CF7"/>
    <w:rsid w:val="00281FD5"/>
    <w:rsid w:val="002B0506"/>
    <w:rsid w:val="0030481B"/>
    <w:rsid w:val="003156FC"/>
    <w:rsid w:val="003254B5"/>
    <w:rsid w:val="0037121F"/>
    <w:rsid w:val="003A6B7D"/>
    <w:rsid w:val="003B06CA"/>
    <w:rsid w:val="003C0127"/>
    <w:rsid w:val="004071FC"/>
    <w:rsid w:val="00445947"/>
    <w:rsid w:val="004813B3"/>
    <w:rsid w:val="00485915"/>
    <w:rsid w:val="00496591"/>
    <w:rsid w:val="004C63E4"/>
    <w:rsid w:val="004D3011"/>
    <w:rsid w:val="005262AC"/>
    <w:rsid w:val="005E198A"/>
    <w:rsid w:val="005E39D5"/>
    <w:rsid w:val="005E5BE1"/>
    <w:rsid w:val="005E711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E252C"/>
    <w:rsid w:val="007F70D6"/>
    <w:rsid w:val="00802CA0"/>
    <w:rsid w:val="00847909"/>
    <w:rsid w:val="009260CD"/>
    <w:rsid w:val="00952C25"/>
    <w:rsid w:val="009A173D"/>
    <w:rsid w:val="00A2118D"/>
    <w:rsid w:val="00A50B33"/>
    <w:rsid w:val="00A906F2"/>
    <w:rsid w:val="00AD76E2"/>
    <w:rsid w:val="00AE7882"/>
    <w:rsid w:val="00B17725"/>
    <w:rsid w:val="00B20152"/>
    <w:rsid w:val="00B359E4"/>
    <w:rsid w:val="00B57BE4"/>
    <w:rsid w:val="00B57D98"/>
    <w:rsid w:val="00B70850"/>
    <w:rsid w:val="00BC68C5"/>
    <w:rsid w:val="00C066B6"/>
    <w:rsid w:val="00C37BA1"/>
    <w:rsid w:val="00C4674C"/>
    <w:rsid w:val="00C506CF"/>
    <w:rsid w:val="00C72BED"/>
    <w:rsid w:val="00C9578B"/>
    <w:rsid w:val="00CB0055"/>
    <w:rsid w:val="00CB5BD9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6423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80BD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59E4"/>
    <w:rPr>
      <w:sz w:val="18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B359E4"/>
    <w:pPr>
      <w:outlineLvl w:val="3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1B2ABD"/>
    <w:rPr>
      <w:caps/>
      <w:color w:val="000000" w:themeColor="text1"/>
      <w:sz w:val="96"/>
      <w:szCs w:val="76"/>
    </w:rPr>
  </w:style>
  <w:style w:type="character" w:styleId="Uwydatnienie">
    <w:name w:val="Emphasis"/>
    <w:basedOn w:val="Domylnaczcionkaakapitu"/>
    <w:uiPriority w:val="11"/>
    <w:semiHidden/>
    <w:qFormat/>
    <w:rsid w:val="00E25A2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ny"/>
    <w:next w:val="Normalny"/>
    <w:link w:val="DataZnak"/>
    <w:uiPriority w:val="99"/>
    <w:rsid w:val="00036450"/>
  </w:style>
  <w:style w:type="character" w:customStyle="1" w:styleId="DataZnak">
    <w:name w:val="Data Znak"/>
    <w:basedOn w:val="Domylnaczcionkaakapitu"/>
    <w:link w:val="Data"/>
    <w:uiPriority w:val="99"/>
    <w:rsid w:val="00036450"/>
    <w:rPr>
      <w:sz w:val="18"/>
      <w:szCs w:val="22"/>
    </w:rPr>
  </w:style>
  <w:style w:type="character" w:styleId="Hipercze">
    <w:name w:val="Hyperlink"/>
    <w:basedOn w:val="Domylnaczcionkaakapitu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rsid w:val="004813B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C45FF"/>
    <w:rPr>
      <w:sz w:val="22"/>
      <w:szCs w:val="22"/>
    </w:rPr>
  </w:style>
  <w:style w:type="paragraph" w:styleId="Stopka">
    <w:name w:val="footer"/>
    <w:basedOn w:val="Normalny"/>
    <w:link w:val="Stopka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C45FF"/>
    <w:rPr>
      <w:sz w:val="22"/>
      <w:szCs w:val="22"/>
    </w:rPr>
  </w:style>
  <w:style w:type="table" w:styleId="Tabela-Siatka">
    <w:name w:val="Table Grid"/>
    <w:basedOn w:val="Standardowy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B2ABD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tytuZnak">
    <w:name w:val="Podtytuł Znak"/>
    <w:basedOn w:val="Domylnaczcionkaakapitu"/>
    <w:link w:val="Podtytu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gwek3Znak">
    <w:name w:val="Nagłówek 3 Znak"/>
    <w:basedOn w:val="Domylnaczcionkaakapitu"/>
    <w:link w:val="Nagwe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gwek4Znak">
    <w:name w:val="Nagłówek 4 Znak"/>
    <w:basedOn w:val="Domylnaczcionkaakapitu"/>
    <w:link w:val="Nagwek4"/>
    <w:uiPriority w:val="9"/>
    <w:rsid w:val="00B359E4"/>
    <w:rPr>
      <w:b/>
      <w:sz w:val="18"/>
      <w:szCs w:val="22"/>
    </w:rPr>
  </w:style>
  <w:style w:type="paragraph" w:styleId="Akapitzlist">
    <w:name w:val="List Paragraph"/>
    <w:basedOn w:val="Normalny"/>
    <w:uiPriority w:val="34"/>
    <w:semiHidden/>
    <w:qFormat/>
    <w:rsid w:val="00BC68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06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59E4"/>
    <w:rPr>
      <w:sz w:val="18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B359E4"/>
    <w:pPr>
      <w:outlineLvl w:val="3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1B2ABD"/>
    <w:rPr>
      <w:caps/>
      <w:color w:val="000000" w:themeColor="text1"/>
      <w:sz w:val="96"/>
      <w:szCs w:val="76"/>
    </w:rPr>
  </w:style>
  <w:style w:type="character" w:styleId="Uwydatnienie">
    <w:name w:val="Emphasis"/>
    <w:basedOn w:val="Domylnaczcionkaakapitu"/>
    <w:uiPriority w:val="11"/>
    <w:semiHidden/>
    <w:qFormat/>
    <w:rsid w:val="00E25A2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ny"/>
    <w:next w:val="Normalny"/>
    <w:link w:val="DataZnak"/>
    <w:uiPriority w:val="99"/>
    <w:rsid w:val="00036450"/>
  </w:style>
  <w:style w:type="character" w:customStyle="1" w:styleId="DataZnak">
    <w:name w:val="Data Znak"/>
    <w:basedOn w:val="Domylnaczcionkaakapitu"/>
    <w:link w:val="Data"/>
    <w:uiPriority w:val="99"/>
    <w:rsid w:val="00036450"/>
    <w:rPr>
      <w:sz w:val="18"/>
      <w:szCs w:val="22"/>
    </w:rPr>
  </w:style>
  <w:style w:type="character" w:styleId="Hipercze">
    <w:name w:val="Hyperlink"/>
    <w:basedOn w:val="Domylnaczcionkaakapitu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rsid w:val="004813B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C45FF"/>
    <w:rPr>
      <w:sz w:val="22"/>
      <w:szCs w:val="22"/>
    </w:rPr>
  </w:style>
  <w:style w:type="paragraph" w:styleId="Stopka">
    <w:name w:val="footer"/>
    <w:basedOn w:val="Normalny"/>
    <w:link w:val="Stopka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C45FF"/>
    <w:rPr>
      <w:sz w:val="22"/>
      <w:szCs w:val="22"/>
    </w:rPr>
  </w:style>
  <w:style w:type="table" w:styleId="Tabela-Siatka">
    <w:name w:val="Table Grid"/>
    <w:basedOn w:val="Standardowy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B2ABD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tytuZnak">
    <w:name w:val="Podtytuł Znak"/>
    <w:basedOn w:val="Domylnaczcionkaakapitu"/>
    <w:link w:val="Podtytu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gwek3Znak">
    <w:name w:val="Nagłówek 3 Znak"/>
    <w:basedOn w:val="Domylnaczcionkaakapitu"/>
    <w:link w:val="Nagwe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Nagwek4Znak">
    <w:name w:val="Nagłówek 4 Znak"/>
    <w:basedOn w:val="Domylnaczcionkaakapitu"/>
    <w:link w:val="Nagwek4"/>
    <w:uiPriority w:val="9"/>
    <w:rsid w:val="00B359E4"/>
    <w:rPr>
      <w:b/>
      <w:sz w:val="18"/>
      <w:szCs w:val="22"/>
    </w:rPr>
  </w:style>
  <w:style w:type="paragraph" w:styleId="Akapitzlist">
    <w:name w:val="List Paragraph"/>
    <w:basedOn w:val="Normalny"/>
    <w:uiPriority w:val="34"/>
    <w:semiHidden/>
    <w:qFormat/>
    <w:rsid w:val="00BC68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06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AppData\Local\Microsoft\Office\16.0\DTS\pl-PL%7b407B38C5-2150-4A1A-A287-D23958C7A86C%7d\%7b95E728E0-2B68-44E9-8A98-79331CFA7E2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6FF73497640BE9C004A49C91677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E84D73-568B-4ACC-BABD-517FF62453CB}"/>
      </w:docPartPr>
      <w:docPartBody>
        <w:p w:rsidR="004F6ACF" w:rsidRDefault="007B141B">
          <w:pPr>
            <w:pStyle w:val="D536FF73497640BE9C004A49C916770C"/>
          </w:pPr>
          <w:r w:rsidRPr="00D5459D">
            <w:rPr>
              <w:lang w:bidi="pl-PL"/>
            </w:rPr>
            <w:t>Profil</w:t>
          </w:r>
        </w:p>
      </w:docPartBody>
    </w:docPart>
    <w:docPart>
      <w:docPartPr>
        <w:name w:val="EFCA8347B4EE4EAB9000E720B93F7D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A1E7D7-104F-4BE9-B158-C122EB7DCC4C}"/>
      </w:docPartPr>
      <w:docPartBody>
        <w:p w:rsidR="004F6ACF" w:rsidRDefault="007B141B">
          <w:pPr>
            <w:pStyle w:val="EFCA8347B4EE4EAB9000E720B93F7DC9"/>
          </w:pPr>
          <w:r w:rsidRPr="00CB0055">
            <w:rPr>
              <w:lang w:bidi="pl-PL"/>
            </w:rPr>
            <w:t>Kontakt</w:t>
          </w:r>
        </w:p>
      </w:docPartBody>
    </w:docPart>
    <w:docPart>
      <w:docPartPr>
        <w:name w:val="2ED34B00F33043B2A9D3AF3B2C1DA1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99E86A-9F46-4403-8A19-961F99E05F31}"/>
      </w:docPartPr>
      <w:docPartBody>
        <w:p w:rsidR="004F6ACF" w:rsidRDefault="007B141B">
          <w:pPr>
            <w:pStyle w:val="2ED34B00F33043B2A9D3AF3B2C1DA1CD"/>
          </w:pPr>
          <w:r w:rsidRPr="004D3011">
            <w:rPr>
              <w:lang w:bidi="pl-PL"/>
            </w:rPr>
            <w:t>TELEFON:</w:t>
          </w:r>
        </w:p>
      </w:docPartBody>
    </w:docPart>
    <w:docPart>
      <w:docPartPr>
        <w:name w:val="7E669E00B4304C25B1E3C668B246E3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5A6B13-B895-4F1D-9C72-C57C4221A8E2}"/>
      </w:docPartPr>
      <w:docPartBody>
        <w:p w:rsidR="004F6ACF" w:rsidRDefault="007B141B">
          <w:pPr>
            <w:pStyle w:val="7E669E00B4304C25B1E3C668B246E32A"/>
          </w:pPr>
          <w:r w:rsidRPr="004D3011">
            <w:rPr>
              <w:lang w:bidi="pl-PL"/>
            </w:rPr>
            <w:t>ADRES E-MAIL:</w:t>
          </w:r>
        </w:p>
      </w:docPartBody>
    </w:docPart>
    <w:docPart>
      <w:docPartPr>
        <w:name w:val="C40E8C5BEA434C5285F527D892B067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65D6FB-5E5E-462A-9F1F-F3F8F592F970}"/>
      </w:docPartPr>
      <w:docPartBody>
        <w:p w:rsidR="004F6ACF" w:rsidRDefault="007B141B">
          <w:pPr>
            <w:pStyle w:val="C40E8C5BEA434C5285F527D892B06737"/>
          </w:pPr>
          <w:r w:rsidRPr="00CB0055">
            <w:rPr>
              <w:lang w:bidi="pl-PL"/>
            </w:rPr>
            <w:t>Hobby</w:t>
          </w:r>
        </w:p>
      </w:docPartBody>
    </w:docPart>
    <w:docPart>
      <w:docPartPr>
        <w:name w:val="F27B0268AF3743E38800B4C7CD5172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41096F-2D5C-4763-BAAD-5BD7260E1BBF}"/>
      </w:docPartPr>
      <w:docPartBody>
        <w:p w:rsidR="004F6ACF" w:rsidRDefault="007B141B">
          <w:pPr>
            <w:pStyle w:val="F27B0268AF3743E38800B4C7CD5172A5"/>
          </w:pPr>
          <w:r w:rsidRPr="00036450">
            <w:rPr>
              <w:lang w:bidi="pl-PL"/>
            </w:rPr>
            <w:t>WYKSZTAŁCENIE</w:t>
          </w:r>
        </w:p>
      </w:docPartBody>
    </w:docPart>
    <w:docPart>
      <w:docPartPr>
        <w:name w:val="BA9219A1DC30491292CEE9CF5037C0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DB4234-4C9D-488F-83DE-401BE489A808}"/>
      </w:docPartPr>
      <w:docPartBody>
        <w:p w:rsidR="004F6ACF" w:rsidRDefault="007B141B">
          <w:pPr>
            <w:pStyle w:val="BA9219A1DC30491292CEE9CF5037C03F"/>
          </w:pPr>
          <w:r w:rsidRPr="00036450">
            <w:rPr>
              <w:lang w:bidi="pl-PL"/>
            </w:rPr>
            <w:t>DOŚWIADCZENIE ZAWODOWE</w:t>
          </w:r>
        </w:p>
      </w:docPartBody>
    </w:docPart>
    <w:docPart>
      <w:docPartPr>
        <w:name w:val="62F6AD24649C49B28B93BB52E401AE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F7ABDB-E0BA-454E-9DDB-80CDF6E82A2B}"/>
      </w:docPartPr>
      <w:docPartBody>
        <w:p w:rsidR="004F6ACF" w:rsidRDefault="007B141B">
          <w:pPr>
            <w:pStyle w:val="62F6AD24649C49B28B93BB52E401AE1F"/>
          </w:pPr>
          <w:r w:rsidRPr="00036450">
            <w:rPr>
              <w:rStyle w:val="Nagwek2Znak"/>
              <w:lang w:bidi="pl-PL"/>
            </w:rPr>
            <w:t>UMIEJĘTNOŚCI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70"/>
    <w:rsid w:val="00121AC1"/>
    <w:rsid w:val="002210F0"/>
    <w:rsid w:val="004F6ACF"/>
    <w:rsid w:val="007B141B"/>
    <w:rsid w:val="009C79AD"/>
    <w:rsid w:val="00AD2C5F"/>
    <w:rsid w:val="00C51C62"/>
    <w:rsid w:val="00E6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536FF73497640BE9C004A49C916770C">
    <w:name w:val="D536FF73497640BE9C004A49C916770C"/>
  </w:style>
  <w:style w:type="paragraph" w:customStyle="1" w:styleId="EFCA8347B4EE4EAB9000E720B93F7DC9">
    <w:name w:val="EFCA8347B4EE4EAB9000E720B93F7DC9"/>
  </w:style>
  <w:style w:type="paragraph" w:customStyle="1" w:styleId="2ED34B00F33043B2A9D3AF3B2C1DA1CD">
    <w:name w:val="2ED34B00F33043B2A9D3AF3B2C1DA1CD"/>
  </w:style>
  <w:style w:type="paragraph" w:customStyle="1" w:styleId="7E669E00B4304C25B1E3C668B246E32A">
    <w:name w:val="7E669E00B4304C25B1E3C668B246E32A"/>
  </w:style>
  <w:style w:type="character" w:styleId="Hipercze">
    <w:name w:val="Hyperlink"/>
    <w:basedOn w:val="Domylnaczcionkaakapitu"/>
    <w:uiPriority w:val="99"/>
    <w:unhideWhenUsed/>
    <w:rPr>
      <w:color w:val="943634" w:themeColor="accent2" w:themeShade="BF"/>
      <w:u w:val="single"/>
    </w:rPr>
  </w:style>
  <w:style w:type="paragraph" w:customStyle="1" w:styleId="C40E8C5BEA434C5285F527D892B06737">
    <w:name w:val="C40E8C5BEA434C5285F527D892B06737"/>
  </w:style>
  <w:style w:type="paragraph" w:customStyle="1" w:styleId="F27B0268AF3743E38800B4C7CD5172A5">
    <w:name w:val="F27B0268AF3743E38800B4C7CD5172A5"/>
  </w:style>
  <w:style w:type="paragraph" w:customStyle="1" w:styleId="BA9219A1DC30491292CEE9CF5037C03F">
    <w:name w:val="BA9219A1DC30491292CEE9CF5037C03F"/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F6AD24649C49B28B93BB52E401AE1F">
    <w:name w:val="62F6AD24649C49B28B93BB52E401AE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536FF73497640BE9C004A49C916770C">
    <w:name w:val="D536FF73497640BE9C004A49C916770C"/>
  </w:style>
  <w:style w:type="paragraph" w:customStyle="1" w:styleId="EFCA8347B4EE4EAB9000E720B93F7DC9">
    <w:name w:val="EFCA8347B4EE4EAB9000E720B93F7DC9"/>
  </w:style>
  <w:style w:type="paragraph" w:customStyle="1" w:styleId="2ED34B00F33043B2A9D3AF3B2C1DA1CD">
    <w:name w:val="2ED34B00F33043B2A9D3AF3B2C1DA1CD"/>
  </w:style>
  <w:style w:type="paragraph" w:customStyle="1" w:styleId="7E669E00B4304C25B1E3C668B246E32A">
    <w:name w:val="7E669E00B4304C25B1E3C668B246E32A"/>
  </w:style>
  <w:style w:type="character" w:styleId="Hipercze">
    <w:name w:val="Hyperlink"/>
    <w:basedOn w:val="Domylnaczcionkaakapitu"/>
    <w:uiPriority w:val="99"/>
    <w:unhideWhenUsed/>
    <w:rPr>
      <w:color w:val="943634" w:themeColor="accent2" w:themeShade="BF"/>
      <w:u w:val="single"/>
    </w:rPr>
  </w:style>
  <w:style w:type="paragraph" w:customStyle="1" w:styleId="C40E8C5BEA434C5285F527D892B06737">
    <w:name w:val="C40E8C5BEA434C5285F527D892B06737"/>
  </w:style>
  <w:style w:type="paragraph" w:customStyle="1" w:styleId="F27B0268AF3743E38800B4C7CD5172A5">
    <w:name w:val="F27B0268AF3743E38800B4C7CD5172A5"/>
  </w:style>
  <w:style w:type="paragraph" w:customStyle="1" w:styleId="BA9219A1DC30491292CEE9CF5037C03F">
    <w:name w:val="BA9219A1DC30491292CEE9CF5037C03F"/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2F6AD24649C49B28B93BB52E401AE1F">
    <w:name w:val="62F6AD24649C49B28B93BB52E401A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{95E728E0-2B68-44E9-8A98-79331CFA7E21}tf00546271_win32</Template>
  <TotalTime>0</TotalTime>
  <Pages>1</Pages>
  <Words>351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2021-11-03T08:38:00Z</dcterms:created>
  <dcterms:modified xsi:type="dcterms:W3CDTF">2021-11-03T08:42:00Z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